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93DC8" w:rsidP="0E803E1F" w:rsidRDefault="00293DC8" w14:paraId="6CFB1826" w14:textId="77777777" w14:noSpellErr="1">
      <w:pPr>
        <w:rPr>
          <w:rStyle w:val="normaltextrun"/>
          <w:rFonts w:ascii="Calibri Light" w:hAnsi="Calibri Light" w:eastAsia="" w:cs="Calibri Light" w:asciiTheme="majorAscii" w:hAnsiTheme="majorAscii" w:eastAsiaTheme="majorEastAsia" w:cstheme="majorAscii"/>
          <w:b w:val="1"/>
          <w:bCs w:val="1"/>
          <w:i w:val="1"/>
          <w:iCs w:val="1"/>
          <w:color w:val="2F5496"/>
          <w:sz w:val="32"/>
          <w:szCs w:val="32"/>
        </w:rPr>
      </w:pPr>
      <w:bookmarkStart w:name="_Toc153206144" w:id="0"/>
      <w:bookmarkEnd w:id="0"/>
    </w:p>
    <w:p w:rsidRPr="00EE50D2" w:rsidR="00B56E0D" w:rsidP="00EE50D2" w:rsidRDefault="00EE50D2" w14:paraId="10CE444D" w14:noSpellErr="1" w14:textId="57FE6FF0">
      <w:pPr>
        <w:pStyle w:val="Footer"/>
        <w:jc w:val="center"/>
      </w:pPr>
    </w:p>
    <w:sectPr w:rsidRPr="00EE50D2" w:rsidR="00B56E0D" w:rsidSect="00481FB9">
      <w:footerReference w:type="default" r:id="rId12"/>
      <w:headerReference w:type="first" r:id="rId13"/>
      <w:pgSz w:w="12240" w:h="15840" w:orient="portrait"/>
      <w:pgMar w:top="1440" w:right="1440" w:bottom="1440" w:left="1440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D1978" w:rsidP="00B56E0D" w:rsidRDefault="006D1978" w14:paraId="0A6EE443" w14:textId="77777777">
      <w:pPr>
        <w:spacing w:after="0" w:line="240" w:lineRule="auto"/>
      </w:pPr>
      <w:r>
        <w:separator/>
      </w:r>
    </w:p>
  </w:endnote>
  <w:endnote w:type="continuationSeparator" w:id="0">
    <w:p w:rsidR="006D1978" w:rsidP="00B56E0D" w:rsidRDefault="006D1978" w14:paraId="7E7FE9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tham">
    <w:panose1 w:val="00000000000000000000"/>
    <w:charset w:val="00"/>
    <w:family w:val="auto"/>
    <w:notTrueType/>
    <w:pitch w:val="variable"/>
    <w:sig w:usb0="A10002FF" w:usb1="40000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E50D2" w:rsidR="00DA7EB0" w:rsidP="00EE50D2" w:rsidRDefault="00EE50D2" w14:paraId="3059F96F" w14:textId="77777777">
    <w:pPr>
      <w:pStyle w:val="Footer"/>
      <w:jc w:val="center"/>
      <w:rPr>
        <w:sz w:val="18"/>
        <w:szCs w:val="18"/>
      </w:rPr>
    </w:pPr>
    <w:r w:rsidRPr="00DA7EB0">
      <w:rPr>
        <w:sz w:val="18"/>
        <w:szCs w:val="18"/>
      </w:rPr>
      <w:t>Oral Roberts University Presents: World Impact with Dr. Billy Wilson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D1978" w:rsidP="00B56E0D" w:rsidRDefault="006D1978" w14:paraId="408F6D6E" w14:textId="77777777">
      <w:pPr>
        <w:spacing w:after="0" w:line="240" w:lineRule="auto"/>
      </w:pPr>
      <w:r>
        <w:separator/>
      </w:r>
    </w:p>
  </w:footnote>
  <w:footnote w:type="continuationSeparator" w:id="0">
    <w:p w:rsidR="006D1978" w:rsidP="00B56E0D" w:rsidRDefault="006D1978" w14:paraId="351FB05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5B238E" w:rsidRDefault="005B238E" w14:paraId="7DBC402C" w14:textId="7777777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AB54464" wp14:editId="270D86DF">
          <wp:simplePos x="0" y="0"/>
          <wp:positionH relativeFrom="column">
            <wp:posOffset>-914400</wp:posOffset>
          </wp:positionH>
          <wp:positionV relativeFrom="page">
            <wp:posOffset>495334</wp:posOffset>
          </wp:positionV>
          <wp:extent cx="7762240" cy="963295"/>
          <wp:effectExtent l="0" t="0" r="0" b="0"/>
          <wp:wrapTopAndBottom/>
          <wp:docPr id="1887994579" name="Picture 1" descr="A blue rectangular sign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blue rectangular sign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240" cy="963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25B1"/>
    <w:multiLevelType w:val="multilevel"/>
    <w:tmpl w:val="55B4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C427AE9"/>
    <w:multiLevelType w:val="multilevel"/>
    <w:tmpl w:val="39CE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6FE4E38"/>
    <w:multiLevelType w:val="multilevel"/>
    <w:tmpl w:val="21E8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7AA07AC"/>
    <w:multiLevelType w:val="multilevel"/>
    <w:tmpl w:val="FFC8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0D96935"/>
    <w:multiLevelType w:val="multilevel"/>
    <w:tmpl w:val="B4EA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23C0982"/>
    <w:multiLevelType w:val="multilevel"/>
    <w:tmpl w:val="D62A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C4FB2"/>
    <w:multiLevelType w:val="multilevel"/>
    <w:tmpl w:val="269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AA4336A"/>
    <w:multiLevelType w:val="multilevel"/>
    <w:tmpl w:val="2ED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ED57D5D"/>
    <w:multiLevelType w:val="multilevel"/>
    <w:tmpl w:val="5CB6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5723521"/>
    <w:multiLevelType w:val="multilevel"/>
    <w:tmpl w:val="E17E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C184C4B"/>
    <w:multiLevelType w:val="hybridMultilevel"/>
    <w:tmpl w:val="323EFC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C9C44AA"/>
    <w:multiLevelType w:val="multilevel"/>
    <w:tmpl w:val="BDE8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857036949">
    <w:abstractNumId w:val="5"/>
  </w:num>
  <w:num w:numId="2" w16cid:durableId="916329627">
    <w:abstractNumId w:val="6"/>
  </w:num>
  <w:num w:numId="3" w16cid:durableId="1016346127">
    <w:abstractNumId w:val="7"/>
  </w:num>
  <w:num w:numId="4" w16cid:durableId="160319963">
    <w:abstractNumId w:val="4"/>
  </w:num>
  <w:num w:numId="5" w16cid:durableId="32122839">
    <w:abstractNumId w:val="2"/>
  </w:num>
  <w:num w:numId="6" w16cid:durableId="1240401863">
    <w:abstractNumId w:val="3"/>
  </w:num>
  <w:num w:numId="7" w16cid:durableId="839347240">
    <w:abstractNumId w:val="1"/>
  </w:num>
  <w:num w:numId="8" w16cid:durableId="424376764">
    <w:abstractNumId w:val="11"/>
  </w:num>
  <w:num w:numId="9" w16cid:durableId="2079202424">
    <w:abstractNumId w:val="0"/>
  </w:num>
  <w:num w:numId="10" w16cid:durableId="1874269355">
    <w:abstractNumId w:val="8"/>
  </w:num>
  <w:num w:numId="11" w16cid:durableId="1650092784">
    <w:abstractNumId w:val="9"/>
  </w:num>
  <w:num w:numId="12" w16cid:durableId="102655705">
    <w:abstractNumId w:val="10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232"/>
  <w:hideSpellingErrors/>
  <w:hideGrammaticalErrors/>
  <w:proofState w:spelling="clean" w:grammar="dirty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wNDc0MzUzMDQ0sTRR0lEKTi0uzszPAykwrgUAMAA/1iwAAAA="/>
  </w:docVars>
  <w:rsids>
    <w:rsidRoot w:val="00F711CD"/>
    <w:rsid w:val="00084E39"/>
    <w:rsid w:val="000A0922"/>
    <w:rsid w:val="00120027"/>
    <w:rsid w:val="001531A4"/>
    <w:rsid w:val="001C0E11"/>
    <w:rsid w:val="001C632A"/>
    <w:rsid w:val="001E77DD"/>
    <w:rsid w:val="00200C6B"/>
    <w:rsid w:val="0022633A"/>
    <w:rsid w:val="002623D7"/>
    <w:rsid w:val="00293DC8"/>
    <w:rsid w:val="002970D1"/>
    <w:rsid w:val="002E68E8"/>
    <w:rsid w:val="003070D9"/>
    <w:rsid w:val="00311C4D"/>
    <w:rsid w:val="00324572"/>
    <w:rsid w:val="003257F6"/>
    <w:rsid w:val="00336BE3"/>
    <w:rsid w:val="00353523"/>
    <w:rsid w:val="0038208E"/>
    <w:rsid w:val="003A27E1"/>
    <w:rsid w:val="003B0B41"/>
    <w:rsid w:val="003B3A26"/>
    <w:rsid w:val="003C32A2"/>
    <w:rsid w:val="003D0285"/>
    <w:rsid w:val="003D6716"/>
    <w:rsid w:val="003E6FF3"/>
    <w:rsid w:val="00417971"/>
    <w:rsid w:val="0042192F"/>
    <w:rsid w:val="0045400A"/>
    <w:rsid w:val="00481FB9"/>
    <w:rsid w:val="00490178"/>
    <w:rsid w:val="00496B7D"/>
    <w:rsid w:val="004C4901"/>
    <w:rsid w:val="004D6D91"/>
    <w:rsid w:val="004E50E9"/>
    <w:rsid w:val="00582D1E"/>
    <w:rsid w:val="00594DCF"/>
    <w:rsid w:val="005B238E"/>
    <w:rsid w:val="005B4D8E"/>
    <w:rsid w:val="00652134"/>
    <w:rsid w:val="006C206F"/>
    <w:rsid w:val="006D0757"/>
    <w:rsid w:val="006D1978"/>
    <w:rsid w:val="006D73EF"/>
    <w:rsid w:val="007123C5"/>
    <w:rsid w:val="00713C98"/>
    <w:rsid w:val="00716170"/>
    <w:rsid w:val="007239AB"/>
    <w:rsid w:val="00743E2B"/>
    <w:rsid w:val="00794126"/>
    <w:rsid w:val="007A5BC9"/>
    <w:rsid w:val="007F5C16"/>
    <w:rsid w:val="00803661"/>
    <w:rsid w:val="008A5222"/>
    <w:rsid w:val="008B08A9"/>
    <w:rsid w:val="008B1FBF"/>
    <w:rsid w:val="008C112D"/>
    <w:rsid w:val="009059A5"/>
    <w:rsid w:val="009E14A7"/>
    <w:rsid w:val="00A03F5A"/>
    <w:rsid w:val="00A046F6"/>
    <w:rsid w:val="00A0671B"/>
    <w:rsid w:val="00A2525E"/>
    <w:rsid w:val="00A53050"/>
    <w:rsid w:val="00A53727"/>
    <w:rsid w:val="00AA4A2A"/>
    <w:rsid w:val="00AB24B0"/>
    <w:rsid w:val="00AC6B57"/>
    <w:rsid w:val="00AE2971"/>
    <w:rsid w:val="00B56E0D"/>
    <w:rsid w:val="00BB2504"/>
    <w:rsid w:val="00BD7235"/>
    <w:rsid w:val="00BF044E"/>
    <w:rsid w:val="00BF4054"/>
    <w:rsid w:val="00C137FA"/>
    <w:rsid w:val="00C302E0"/>
    <w:rsid w:val="00C80E61"/>
    <w:rsid w:val="00CC2FB0"/>
    <w:rsid w:val="00CD5757"/>
    <w:rsid w:val="00CE0FB7"/>
    <w:rsid w:val="00CE17E1"/>
    <w:rsid w:val="00CF272E"/>
    <w:rsid w:val="00CF3076"/>
    <w:rsid w:val="00D13762"/>
    <w:rsid w:val="00D32568"/>
    <w:rsid w:val="00D577C1"/>
    <w:rsid w:val="00D82C08"/>
    <w:rsid w:val="00D91612"/>
    <w:rsid w:val="00D944D4"/>
    <w:rsid w:val="00DA7EB0"/>
    <w:rsid w:val="00DC0EBC"/>
    <w:rsid w:val="00DC4CBD"/>
    <w:rsid w:val="00DE2FCB"/>
    <w:rsid w:val="00DF3D10"/>
    <w:rsid w:val="00E02AA6"/>
    <w:rsid w:val="00E117A1"/>
    <w:rsid w:val="00E2330B"/>
    <w:rsid w:val="00E268E3"/>
    <w:rsid w:val="00E37FF2"/>
    <w:rsid w:val="00E442DD"/>
    <w:rsid w:val="00E45DBD"/>
    <w:rsid w:val="00E66398"/>
    <w:rsid w:val="00EC1585"/>
    <w:rsid w:val="00EC4025"/>
    <w:rsid w:val="00ED00C3"/>
    <w:rsid w:val="00ED3D79"/>
    <w:rsid w:val="00EE50D2"/>
    <w:rsid w:val="00EF1A1B"/>
    <w:rsid w:val="00F30B09"/>
    <w:rsid w:val="00F62210"/>
    <w:rsid w:val="00F711CD"/>
    <w:rsid w:val="00F84C18"/>
    <w:rsid w:val="00FC156B"/>
    <w:rsid w:val="0E803E1F"/>
    <w:rsid w:val="2C04BBD1"/>
    <w:rsid w:val="362696E9"/>
    <w:rsid w:val="3B291177"/>
    <w:rsid w:val="4F5C1677"/>
    <w:rsid w:val="5AE3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29471"/>
  <w15:chartTrackingRefBased/>
  <w15:docId w15:val="{3EDDEFF7-ED2A-9849-AA71-5F99444F4E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D1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1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D1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56E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DefaultParagraphFont"/>
    <w:rsid w:val="00B56E0D"/>
  </w:style>
  <w:style w:type="character" w:styleId="eop" w:customStyle="1">
    <w:name w:val="eop"/>
    <w:basedOn w:val="DefaultParagraphFont"/>
    <w:rsid w:val="00B56E0D"/>
  </w:style>
  <w:style w:type="character" w:styleId="scxw267100303" w:customStyle="1">
    <w:name w:val="scxw267100303"/>
    <w:basedOn w:val="DefaultParagraphFont"/>
    <w:rsid w:val="00B56E0D"/>
  </w:style>
  <w:style w:type="paragraph" w:styleId="Header">
    <w:name w:val="header"/>
    <w:basedOn w:val="Normal"/>
    <w:link w:val="HeaderChar"/>
    <w:uiPriority w:val="99"/>
    <w:unhideWhenUsed/>
    <w:rsid w:val="00B56E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6E0D"/>
  </w:style>
  <w:style w:type="paragraph" w:styleId="Footer">
    <w:name w:val="footer"/>
    <w:basedOn w:val="Normal"/>
    <w:link w:val="FooterChar"/>
    <w:uiPriority w:val="99"/>
    <w:unhideWhenUsed/>
    <w:rsid w:val="00B56E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6E0D"/>
  </w:style>
  <w:style w:type="character" w:styleId="Heading1Char" w:customStyle="1">
    <w:name w:val="Heading 1 Char"/>
    <w:basedOn w:val="DefaultParagraphFont"/>
    <w:link w:val="Heading1"/>
    <w:uiPriority w:val="9"/>
    <w:rsid w:val="00DF3D1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F3D1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F3D1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3D1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F3D1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3D10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F3D10"/>
    <w:pPr>
      <w:spacing w:after="0"/>
      <w:ind w:left="440"/>
    </w:pPr>
    <w:rPr>
      <w:rFonts w:cstheme="minorHAnsi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DF3D1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252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A2525E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A2525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252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A2525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2525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2525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2525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2525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2525E"/>
    <w:pPr>
      <w:spacing w:after="0"/>
      <w:ind w:left="1760"/>
    </w:pPr>
    <w:rPr>
      <w:rFonts w:cstheme="minorHAnsi"/>
      <w:sz w:val="20"/>
      <w:szCs w:val="20"/>
    </w:rPr>
  </w:style>
  <w:style w:type="character" w:styleId="ui-provider" w:customStyle="1">
    <w:name w:val="ui-provider"/>
    <w:basedOn w:val="DefaultParagraphFont"/>
    <w:rsid w:val="002623D7"/>
  </w:style>
  <w:style w:type="paragraph" w:styleId="slds-m-bottommedium" w:customStyle="1">
    <w:name w:val="slds-m-bottom_medium"/>
    <w:basedOn w:val="Normal"/>
    <w:rsid w:val="00D82C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slds-m-bottomsmall" w:customStyle="1">
    <w:name w:val="slds-m-bottom_small"/>
    <w:basedOn w:val="Normal"/>
    <w:rsid w:val="00C137F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4A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3E2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43E2B"/>
    <w:rPr>
      <w:b/>
      <w:bCs/>
    </w:rPr>
  </w:style>
  <w:style w:type="character" w:styleId="Emphasis">
    <w:name w:val="Emphasis"/>
    <w:basedOn w:val="DefaultParagraphFont"/>
    <w:uiPriority w:val="20"/>
    <w:qFormat/>
    <w:rsid w:val="00743E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World%20Impact%20Pegasus%20NEW/-%20WEB/Episode%20PDFs/WI%20Web%20Template.dotx" TargetMode="Externa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0F83D811757468915E1981642CB2E" ma:contentTypeVersion="20" ma:contentTypeDescription="Create a new document." ma:contentTypeScope="" ma:versionID="05d7c836d3b5189753f14a2f3737e3f7">
  <xsd:schema xmlns:xsd="http://www.w3.org/2001/XMLSchema" xmlns:xs="http://www.w3.org/2001/XMLSchema" xmlns:p="http://schemas.microsoft.com/office/2006/metadata/properties" xmlns:ns2="22107bf7-b902-4e7a-bc91-a55c59e78126" xmlns:ns3="8a91ce6e-4de9-4745-83eb-e89fdf4806b2" targetNamespace="http://schemas.microsoft.com/office/2006/metadata/properties" ma:root="true" ma:fieldsID="9099a5209fec09b9e2a7d96f26d2e4ce" ns2:_="" ns3:_="">
    <xsd:import namespace="22107bf7-b902-4e7a-bc91-a55c59e78126"/>
    <xsd:import namespace="8a91ce6e-4de9-4745-83eb-e89fdf480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_x0031__19_18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07bf7-b902-4e7a-bc91-a55c59e781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_x0031__19_18" ma:index="14" nillable="true" ma:displayName="1_19_18" ma:format="DateOnly" ma:internalName="_x0031__19_18">
      <xsd:simpleType>
        <xsd:restriction base="dms:DateTime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09985d5-f261-4cb7-b023-cfec1894c9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1ce6e-4de9-4745-83eb-e89fdf4806b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d03e6c3-e6a3-4ac4-a63a-a58e307f9a56}" ma:internalName="TaxCatchAll" ma:showField="CatchAllData" ma:web="8a91ce6e-4de9-4745-83eb-e89fdf4806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91ce6e-4de9-4745-83eb-e89fdf4806b2" xsi:nil="true"/>
    <lcf76f155ced4ddcb4097134ff3c332f xmlns="22107bf7-b902-4e7a-bc91-a55c59e78126">
      <Terms xmlns="http://schemas.microsoft.com/office/infopath/2007/PartnerControls"/>
    </lcf76f155ced4ddcb4097134ff3c332f>
    <_x0031__19_18 xmlns="22107bf7-b902-4e7a-bc91-a55c59e78126" xsi:nil="true"/>
    <SharedWithUsers xmlns="8a91ce6e-4de9-4745-83eb-e89fdf4806b2">
      <UserInfo>
        <DisplayName>Deepthi Yathiender</DisplayName>
        <AccountId>6</AccountId>
        <AccountType/>
      </UserInfo>
      <UserInfo>
        <DisplayName>Dinesh Raghavan</DisplayName>
        <AccountId>140</AccountId>
        <AccountType/>
      </UserInfo>
      <UserInfo>
        <DisplayName>Matt Cook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A257554-7CED-4207-8AB8-4C7647AE51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B7FAAC-49B6-46FC-8659-DB54CB894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07bf7-b902-4e7a-bc91-a55c59e78126"/>
    <ds:schemaRef ds:uri="8a91ce6e-4de9-4745-83eb-e89fdf480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E6B32A-09C0-4A13-ADE4-C9CDF07CCA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E0BE44-76A7-4819-A2F7-6DB228C1E707}">
  <ds:schemaRefs>
    <ds:schemaRef ds:uri="http://schemas.microsoft.com/office/2006/metadata/properties"/>
    <ds:schemaRef ds:uri="http://schemas.microsoft.com/office/infopath/2007/PartnerControls"/>
    <ds:schemaRef ds:uri="8a91ce6e-4de9-4745-83eb-e89fdf4806b2"/>
    <ds:schemaRef ds:uri="22107bf7-b902-4e7a-bc91-a55c59e7812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WI Web Template.dotx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ump5</dc:creator>
  <keywords/>
  <dc:description/>
  <lastModifiedBy>Obinna Emmanuel Amadi</lastModifiedBy>
  <revision>3</revision>
  <dcterms:created xsi:type="dcterms:W3CDTF">2025-09-05T18:45:00.0000000Z</dcterms:created>
  <dcterms:modified xsi:type="dcterms:W3CDTF">2025-10-27T23:15:46.4613230Z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0x0101002810F83D811757468915E1981642CB2E</vt:lpwstr>
  </property>
  <property fmtid="{D5CDD505-2E9C-101B-9397-08002B2CF9AE}" pid="3" name="MediaServiceImageTags">
    <vt:lpwstr/>
  </property>
</Properties>
</file>